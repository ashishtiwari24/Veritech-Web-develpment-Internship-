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4D" w:rsidRDefault="006A034D" w:rsidP="00234673">
      <w:pPr>
        <w:pStyle w:val="Heading1"/>
        <w:spacing w:line="240" w:lineRule="auto"/>
      </w:pPr>
      <w:r>
        <w:t>Name/Email id:</w:t>
      </w:r>
    </w:p>
    <w:p w:rsidR="006A034D" w:rsidRPr="007F05B0" w:rsidRDefault="006A034D" w:rsidP="00234673">
      <w:pPr>
        <w:spacing w:line="240" w:lineRule="auto"/>
        <w:rPr>
          <w:sz w:val="28"/>
          <w:szCs w:val="28"/>
        </w:rPr>
      </w:pPr>
      <w:r w:rsidRPr="007F05B0">
        <w:rPr>
          <w:sz w:val="28"/>
          <w:szCs w:val="28"/>
        </w:rPr>
        <w:t>Ashish Dattendra Tiwari</w:t>
      </w:r>
    </w:p>
    <w:p w:rsidR="007F05B0" w:rsidRDefault="007F05B0" w:rsidP="007F05B0">
      <w:pPr>
        <w:spacing w:line="240" w:lineRule="auto"/>
        <w:rPr>
          <w:sz w:val="28"/>
          <w:szCs w:val="28"/>
        </w:rPr>
      </w:pPr>
      <w:hyperlink r:id="rId7" w:history="1">
        <w:r w:rsidRPr="002049E2">
          <w:rPr>
            <w:rStyle w:val="Hyperlink"/>
            <w:sz w:val="28"/>
            <w:szCs w:val="28"/>
          </w:rPr>
          <w:t>ashishdetiwari@gmail.com</w:t>
        </w:r>
      </w:hyperlink>
    </w:p>
    <w:p w:rsidR="002C74C0" w:rsidRPr="007F05B0" w:rsidRDefault="006A034D" w:rsidP="007F05B0">
      <w:pPr>
        <w:pStyle w:val="Heading1"/>
        <w:rPr>
          <w:sz w:val="28"/>
          <w:szCs w:val="28"/>
        </w:rPr>
      </w:pPr>
      <w:r>
        <w:t>Task Title:</w:t>
      </w:r>
    </w:p>
    <w:p w:rsidR="006A034D" w:rsidRDefault="006A034D" w:rsidP="00234673">
      <w:pPr>
        <w:spacing w:line="240" w:lineRule="auto"/>
        <w:rPr>
          <w:sz w:val="28"/>
          <w:szCs w:val="28"/>
        </w:rPr>
      </w:pPr>
      <w:r w:rsidRPr="006A034D">
        <w:rPr>
          <w:sz w:val="28"/>
          <w:szCs w:val="28"/>
        </w:rPr>
        <w:t>Assignment 1</w:t>
      </w:r>
    </w:p>
    <w:p w:rsidR="006A034D" w:rsidRDefault="006A034D" w:rsidP="00234673">
      <w:pPr>
        <w:pStyle w:val="Heading1"/>
        <w:spacing w:line="240" w:lineRule="auto"/>
      </w:pPr>
      <w:r>
        <w:t>Task description:</w:t>
      </w:r>
    </w:p>
    <w:p w:rsidR="006A034D" w:rsidRPr="007F05B0" w:rsidRDefault="006A034D" w:rsidP="00234673">
      <w:pPr>
        <w:spacing w:line="240" w:lineRule="auto"/>
        <w:rPr>
          <w:sz w:val="28"/>
          <w:szCs w:val="28"/>
        </w:rPr>
      </w:pPr>
      <w:r w:rsidRPr="007F05B0">
        <w:rPr>
          <w:sz w:val="28"/>
          <w:szCs w:val="28"/>
        </w:rPr>
        <w:t>Making a Web page, which shows company team members according to the design provided.</w:t>
      </w:r>
    </w:p>
    <w:p w:rsidR="006A034D" w:rsidRDefault="006A034D" w:rsidP="00234673">
      <w:pPr>
        <w:pStyle w:val="Heading1"/>
        <w:spacing w:line="240" w:lineRule="auto"/>
      </w:pPr>
      <w:r>
        <w:t>Steps Taken:</w:t>
      </w:r>
    </w:p>
    <w:p w:rsidR="00343384" w:rsidRPr="007F05B0" w:rsidRDefault="006A034D" w:rsidP="00234673">
      <w:pPr>
        <w:spacing w:line="240" w:lineRule="auto"/>
        <w:rPr>
          <w:sz w:val="28"/>
          <w:szCs w:val="28"/>
        </w:rPr>
      </w:pPr>
      <w:r w:rsidRPr="007F05B0">
        <w:rPr>
          <w:sz w:val="28"/>
          <w:szCs w:val="28"/>
        </w:rPr>
        <w:t xml:space="preserve">Usage </w:t>
      </w:r>
      <w:r w:rsidR="00343384" w:rsidRPr="007F05B0">
        <w:rPr>
          <w:sz w:val="28"/>
          <w:szCs w:val="28"/>
        </w:rPr>
        <w:t>of HTML</w:t>
      </w:r>
      <w:r w:rsidRPr="007F05B0">
        <w:rPr>
          <w:sz w:val="28"/>
          <w:szCs w:val="28"/>
        </w:rPr>
        <w:t xml:space="preserve"> and CSS to manually code and create a web page and software used for </w:t>
      </w:r>
      <w:r w:rsidR="00343384" w:rsidRPr="007F05B0">
        <w:rPr>
          <w:sz w:val="28"/>
          <w:szCs w:val="28"/>
        </w:rPr>
        <w:t xml:space="preserve">writing the code </w:t>
      </w:r>
      <w:r w:rsidRPr="007F05B0">
        <w:rPr>
          <w:sz w:val="28"/>
          <w:szCs w:val="28"/>
        </w:rPr>
        <w:t>is vs code.</w:t>
      </w:r>
    </w:p>
    <w:p w:rsidR="00343384" w:rsidRDefault="00343384" w:rsidP="00234673">
      <w:pPr>
        <w:pStyle w:val="Heading1"/>
        <w:spacing w:line="240" w:lineRule="auto"/>
      </w:pPr>
      <w:r>
        <w:t>Challenges Faced:</w:t>
      </w:r>
    </w:p>
    <w:p w:rsidR="00343384" w:rsidRPr="007F05B0" w:rsidRDefault="00343384" w:rsidP="00234673">
      <w:pPr>
        <w:spacing w:line="240" w:lineRule="auto"/>
        <w:rPr>
          <w:sz w:val="28"/>
          <w:szCs w:val="28"/>
        </w:rPr>
      </w:pPr>
      <w:r w:rsidRPr="007F05B0">
        <w:rPr>
          <w:sz w:val="28"/>
          <w:szCs w:val="28"/>
        </w:rPr>
        <w:t>Basic challenges such as alignment.</w:t>
      </w:r>
    </w:p>
    <w:p w:rsidR="00343384" w:rsidRDefault="00343384" w:rsidP="00234673">
      <w:pPr>
        <w:pStyle w:val="Heading1"/>
        <w:spacing w:line="240" w:lineRule="auto"/>
      </w:pPr>
      <w:r>
        <w:t>Solutions Implemented:</w:t>
      </w:r>
    </w:p>
    <w:p w:rsidR="007F05B0" w:rsidRDefault="00343384" w:rsidP="007F05B0">
      <w:pPr>
        <w:spacing w:line="240" w:lineRule="auto"/>
        <w:rPr>
          <w:sz w:val="28"/>
          <w:szCs w:val="28"/>
        </w:rPr>
      </w:pPr>
      <w:r w:rsidRPr="007F05B0">
        <w:rPr>
          <w:sz w:val="28"/>
          <w:szCs w:val="28"/>
        </w:rPr>
        <w:t>Tried to make the web page can say 80% according to the design. Made the whole process manually. Applied my knowledge and made the page</w:t>
      </w:r>
      <w:r w:rsidR="007F05B0">
        <w:rPr>
          <w:sz w:val="28"/>
          <w:szCs w:val="28"/>
        </w:rPr>
        <w:t>.</w:t>
      </w:r>
    </w:p>
    <w:p w:rsidR="00343384" w:rsidRPr="007F05B0" w:rsidRDefault="00343384" w:rsidP="007F05B0">
      <w:pPr>
        <w:spacing w:line="240" w:lineRule="auto"/>
        <w:rPr>
          <w:sz w:val="28"/>
          <w:szCs w:val="28"/>
        </w:rPr>
      </w:pPr>
      <w:r w:rsidRPr="007F05B0">
        <w:rPr>
          <w:rStyle w:val="Heading1Char"/>
        </w:rPr>
        <w:t>Learnings</w:t>
      </w:r>
      <w:r>
        <w:t>:</w:t>
      </w:r>
    </w:p>
    <w:p w:rsidR="00343384" w:rsidRPr="007F05B0" w:rsidRDefault="00343384" w:rsidP="00234673">
      <w:pPr>
        <w:spacing w:line="240" w:lineRule="auto"/>
        <w:rPr>
          <w:sz w:val="28"/>
          <w:szCs w:val="28"/>
        </w:rPr>
      </w:pPr>
      <w:r w:rsidRPr="007F05B0">
        <w:rPr>
          <w:sz w:val="28"/>
          <w:szCs w:val="28"/>
        </w:rPr>
        <w:t xml:space="preserve">In this task, I have started taking the first steps towards the working journey as a developer. Also </w:t>
      </w:r>
      <w:r w:rsidR="00AC1A24" w:rsidRPr="007F05B0">
        <w:rPr>
          <w:sz w:val="28"/>
          <w:szCs w:val="28"/>
        </w:rPr>
        <w:t xml:space="preserve">understood </w:t>
      </w:r>
      <w:r w:rsidRPr="007F05B0">
        <w:rPr>
          <w:sz w:val="28"/>
          <w:szCs w:val="28"/>
        </w:rPr>
        <w:t xml:space="preserve">how to apply the knowledge to the fullest and how to analyze the things to create the webpage and quickly implement it in the task. </w:t>
      </w:r>
    </w:p>
    <w:p w:rsidR="00AC1A24" w:rsidRDefault="00AC1A24" w:rsidP="00234673">
      <w:pPr>
        <w:pStyle w:val="Heading1"/>
        <w:spacing w:line="240" w:lineRule="auto"/>
      </w:pPr>
      <w:r>
        <w:t>Project Update:</w:t>
      </w:r>
    </w:p>
    <w:p w:rsidR="006A034D" w:rsidRPr="007F05B0" w:rsidRDefault="00AC1A24" w:rsidP="007F05B0">
      <w:pPr>
        <w:spacing w:line="240" w:lineRule="auto"/>
        <w:rPr>
          <w:sz w:val="28"/>
          <w:szCs w:val="28"/>
        </w:rPr>
      </w:pPr>
      <w:r w:rsidRPr="007F05B0">
        <w:rPr>
          <w:sz w:val="28"/>
          <w:szCs w:val="28"/>
        </w:rPr>
        <w:t xml:space="preserve">Hereby I can </w:t>
      </w:r>
      <w:r w:rsidR="00234673" w:rsidRPr="007F05B0">
        <w:rPr>
          <w:sz w:val="28"/>
          <w:szCs w:val="28"/>
        </w:rPr>
        <w:t>say that the p</w:t>
      </w:r>
      <w:r w:rsidRPr="007F05B0">
        <w:rPr>
          <w:sz w:val="28"/>
          <w:szCs w:val="28"/>
        </w:rPr>
        <w:t xml:space="preserve">roject </w:t>
      </w:r>
      <w:proofErr w:type="gramStart"/>
      <w:r w:rsidRPr="007F05B0">
        <w:rPr>
          <w:sz w:val="28"/>
          <w:szCs w:val="28"/>
        </w:rPr>
        <w:t>is completed</w:t>
      </w:r>
      <w:proofErr w:type="gramEnd"/>
      <w:r w:rsidRPr="007F05B0">
        <w:rPr>
          <w:sz w:val="28"/>
          <w:szCs w:val="28"/>
        </w:rPr>
        <w:t xml:space="preserve"> by me as per the design.</w:t>
      </w:r>
      <w:bookmarkStart w:id="0" w:name="_GoBack"/>
      <w:bookmarkEnd w:id="0"/>
    </w:p>
    <w:sectPr w:rsidR="006A034D" w:rsidRPr="007F05B0" w:rsidSect="00343384">
      <w:footerReference w:type="default" r:id="rId8"/>
      <w:pgSz w:w="12240" w:h="15840"/>
      <w:pgMar w:top="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88C" w:rsidRDefault="00BA088C" w:rsidP="00C6554A">
      <w:pPr>
        <w:spacing w:before="0" w:after="0" w:line="240" w:lineRule="auto"/>
      </w:pPr>
      <w:r>
        <w:separator/>
      </w:r>
    </w:p>
  </w:endnote>
  <w:endnote w:type="continuationSeparator" w:id="0">
    <w:p w:rsidR="00BA088C" w:rsidRDefault="00BA088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F05B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88C" w:rsidRDefault="00BA088C" w:rsidP="00C6554A">
      <w:pPr>
        <w:spacing w:before="0" w:after="0" w:line="240" w:lineRule="auto"/>
      </w:pPr>
      <w:r>
        <w:separator/>
      </w:r>
    </w:p>
  </w:footnote>
  <w:footnote w:type="continuationSeparator" w:id="0">
    <w:p w:rsidR="00BA088C" w:rsidRDefault="00BA088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4D"/>
    <w:rsid w:val="00234673"/>
    <w:rsid w:val="002554CD"/>
    <w:rsid w:val="00293B83"/>
    <w:rsid w:val="002B4294"/>
    <w:rsid w:val="00333D0D"/>
    <w:rsid w:val="00343384"/>
    <w:rsid w:val="004C049F"/>
    <w:rsid w:val="005000E2"/>
    <w:rsid w:val="006A034D"/>
    <w:rsid w:val="006A3CE7"/>
    <w:rsid w:val="007F05B0"/>
    <w:rsid w:val="00AC1A24"/>
    <w:rsid w:val="00BA088C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89B96"/>
  <w15:chartTrackingRefBased/>
  <w15:docId w15:val="{C95652EE-E2CB-4E06-86DD-B8860A16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shishdetiwa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2024-03-19T12:54:00Z</dcterms:created>
  <dcterms:modified xsi:type="dcterms:W3CDTF">2024-03-19T13:21:00Z</dcterms:modified>
</cp:coreProperties>
</file>